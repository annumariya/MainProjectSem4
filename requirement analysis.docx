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D4D9D" w14:textId="1A663DBB" w:rsidR="00EF36A5" w:rsidRPr="00AB4981" w:rsidRDefault="006C7190" w:rsidP="00AB4981">
      <w:pPr>
        <w:pStyle w:val="Title"/>
      </w:pPr>
      <w:r>
        <w:t xml:space="preserve"> </w:t>
      </w:r>
      <w:r w:rsidR="003A6B7F">
        <w:t>VERUKAL</w:t>
      </w:r>
    </w:p>
    <w:p w14:paraId="52DA0D1C" w14:textId="11814DA8" w:rsidR="00EF36A5" w:rsidRPr="00AB4981" w:rsidRDefault="00EF36A5" w:rsidP="00AB4981">
      <w:pPr>
        <w:pStyle w:val="Details"/>
      </w:pPr>
      <w:r w:rsidRPr="00AB4981">
        <w:rPr>
          <w:b/>
        </w:rPr>
        <w:t>Date</w:t>
      </w:r>
      <w:r w:rsidRPr="00AB4981">
        <w:t xml:space="preserve">: </w:t>
      </w:r>
      <w:r w:rsidR="003A6B7F">
        <w:t>07-02-2019</w:t>
      </w:r>
    </w:p>
    <w:p w14:paraId="35B1004B" w14:textId="25533729" w:rsidR="00EF36A5" w:rsidRDefault="00AE30C9" w:rsidP="00AB4981">
      <w:pPr>
        <w:pStyle w:val="Details"/>
      </w:pPr>
      <w:r>
        <w:rPr>
          <w:b/>
        </w:rPr>
        <w:t>Guide</w:t>
      </w:r>
      <w:r w:rsidRPr="00AB4981">
        <w:t>:</w:t>
      </w:r>
      <w:r>
        <w:t xml:space="preserve"> Ms</w:t>
      </w:r>
      <w:r w:rsidR="003A6B7F">
        <w:t>.</w:t>
      </w:r>
      <w:r w:rsidR="00EF36A5" w:rsidRPr="00AB4981">
        <w:t xml:space="preserve"> </w:t>
      </w:r>
      <w:r w:rsidR="003A6B7F">
        <w:t>Ginumol Joseph</w:t>
      </w:r>
    </w:p>
    <w:p w14:paraId="10C3D4FD" w14:textId="43CEB491" w:rsidR="00A57CE9" w:rsidRDefault="00A57CE9" w:rsidP="00AB4981">
      <w:pPr>
        <w:pStyle w:val="Details"/>
      </w:pPr>
      <w:bookmarkStart w:id="0" w:name="_GoBack"/>
      <w:bookmarkEnd w:id="0"/>
    </w:p>
    <w:p w14:paraId="6BF20387" w14:textId="16ADBF9E" w:rsidR="00A57CE9" w:rsidRDefault="00A57CE9" w:rsidP="00AB4981">
      <w:pPr>
        <w:pStyle w:val="Details"/>
      </w:pPr>
    </w:p>
    <w:p w14:paraId="0C34EE85" w14:textId="4C548A9A" w:rsidR="00A57CE9" w:rsidRPr="006C7190" w:rsidRDefault="00A57CE9" w:rsidP="00A57CE9">
      <w:pPr>
        <w:pStyle w:val="Details"/>
        <w:numPr>
          <w:ilvl w:val="0"/>
          <w:numId w:val="4"/>
        </w:numPr>
        <w:rPr>
          <w:b/>
        </w:rPr>
      </w:pPr>
      <w:r w:rsidRPr="006C7190">
        <w:rPr>
          <w:b/>
        </w:rPr>
        <w:t>Project Overview?</w:t>
      </w:r>
    </w:p>
    <w:p w14:paraId="6256134E" w14:textId="682CF20A" w:rsidR="00A57CE9" w:rsidRPr="006C7190" w:rsidRDefault="00B971CE" w:rsidP="00A57CE9">
      <w:pPr>
        <w:pStyle w:val="Details"/>
        <w:rPr>
          <w:i/>
        </w:rPr>
      </w:pPr>
      <w:r w:rsidRPr="006C7190">
        <w:rPr>
          <w:b/>
          <w:i/>
        </w:rPr>
        <w:t xml:space="preserve">              </w:t>
      </w:r>
      <w:r w:rsidRPr="006C7190">
        <w:rPr>
          <w:i/>
        </w:rPr>
        <w:t xml:space="preserve">  Project is about writers’ community. Who can share their articles</w:t>
      </w:r>
      <w:r w:rsidR="00074D33" w:rsidRPr="006C7190">
        <w:rPr>
          <w:i/>
        </w:rPr>
        <w:t xml:space="preserve"> </w:t>
      </w:r>
      <w:r w:rsidRPr="006C7190">
        <w:rPr>
          <w:i/>
        </w:rPr>
        <w:t xml:space="preserve">and a module of online shopping of </w:t>
      </w:r>
      <w:r w:rsidR="006C7190" w:rsidRPr="006C7190">
        <w:rPr>
          <w:i/>
        </w:rPr>
        <w:t>books. And the writers can search for cover page designs for their book either customized or personalized. They can</w:t>
      </w:r>
      <w:r w:rsidR="006C7190">
        <w:rPr>
          <w:i/>
        </w:rPr>
        <w:t xml:space="preserve"> find best and feasible publishers too.</w:t>
      </w:r>
      <w:r w:rsidR="006C7190" w:rsidRPr="006C7190">
        <w:rPr>
          <w:i/>
        </w:rPr>
        <w:t xml:space="preserve"> </w:t>
      </w:r>
    </w:p>
    <w:p w14:paraId="07F2C78E" w14:textId="1A2104A0" w:rsidR="00A57CE9" w:rsidRPr="00A57CE9" w:rsidRDefault="00A57CE9" w:rsidP="00A57CE9">
      <w:pPr>
        <w:pStyle w:val="Details"/>
        <w:rPr>
          <w:i/>
        </w:rPr>
      </w:pPr>
      <w:r w:rsidRPr="00A57CE9">
        <w:rPr>
          <w:i/>
        </w:rPr>
        <w:t xml:space="preserve">               </w:t>
      </w:r>
      <w:r w:rsidR="00B971CE">
        <w:rPr>
          <w:i/>
        </w:rPr>
        <w:t xml:space="preserve">                            </w:t>
      </w:r>
    </w:p>
    <w:p w14:paraId="76189B23" w14:textId="77777777" w:rsidR="00A57CE9" w:rsidRDefault="00A57CE9" w:rsidP="00A57CE9">
      <w:pPr>
        <w:pStyle w:val="Details"/>
      </w:pPr>
    </w:p>
    <w:p w14:paraId="0F265340" w14:textId="6248FD05" w:rsidR="00A57CE9" w:rsidRPr="006C7190" w:rsidRDefault="00A57CE9" w:rsidP="00A57CE9">
      <w:pPr>
        <w:pStyle w:val="Details"/>
        <w:numPr>
          <w:ilvl w:val="0"/>
          <w:numId w:val="4"/>
        </w:numPr>
        <w:rPr>
          <w:b/>
        </w:rPr>
      </w:pPr>
      <w:r w:rsidRPr="006C7190">
        <w:rPr>
          <w:b/>
        </w:rPr>
        <w:t xml:space="preserve">To </w:t>
      </w:r>
      <w:r w:rsidR="00BA5423" w:rsidRPr="006C7190">
        <w:rPr>
          <w:b/>
        </w:rPr>
        <w:t>w</w:t>
      </w:r>
      <w:r w:rsidRPr="006C7190">
        <w:rPr>
          <w:b/>
        </w:rPr>
        <w:t xml:space="preserve">hat </w:t>
      </w:r>
      <w:r w:rsidR="00BA5423" w:rsidRPr="006C7190">
        <w:rPr>
          <w:b/>
        </w:rPr>
        <w:t>e</w:t>
      </w:r>
      <w:r w:rsidRPr="006C7190">
        <w:rPr>
          <w:b/>
        </w:rPr>
        <w:t xml:space="preserve">xtend the </w:t>
      </w:r>
      <w:r w:rsidR="00BA5423" w:rsidRPr="006C7190">
        <w:rPr>
          <w:b/>
        </w:rPr>
        <w:t>s</w:t>
      </w:r>
      <w:r w:rsidRPr="006C7190">
        <w:rPr>
          <w:b/>
        </w:rPr>
        <w:t>ystem is proposed for?</w:t>
      </w:r>
    </w:p>
    <w:p w14:paraId="7A9C1C52" w14:textId="77777777" w:rsidR="00B971CE" w:rsidRDefault="00B971CE" w:rsidP="00754ABC">
      <w:pPr>
        <w:pStyle w:val="Details"/>
        <w:ind w:left="720"/>
      </w:pPr>
      <w:r>
        <w:t xml:space="preserve">     </w:t>
      </w:r>
    </w:p>
    <w:p w14:paraId="45C20DAD" w14:textId="64CB8BB3" w:rsidR="00754ABC" w:rsidRDefault="00B971CE" w:rsidP="00754ABC">
      <w:pPr>
        <w:pStyle w:val="Details"/>
        <w:ind w:left="720"/>
      </w:pPr>
      <w:r>
        <w:t xml:space="preserve"> Online site that helps in boosting the writers’ </w:t>
      </w:r>
      <w:r w:rsidR="00AE30C9">
        <w:t>ability, to</w:t>
      </w:r>
      <w:r>
        <w:t xml:space="preserve"> share their articles, communicate between other writers’. And a new functionality that the users can buy desired books </w:t>
      </w:r>
      <w:r w:rsidR="006C7190">
        <w:t>online. Also writers can publish their books easily by finding best cover pages and publishers.</w:t>
      </w:r>
    </w:p>
    <w:p w14:paraId="75D871A2" w14:textId="1B5650C3" w:rsidR="00754ABC" w:rsidRPr="002569B5" w:rsidRDefault="00754ABC" w:rsidP="00754ABC">
      <w:pPr>
        <w:pStyle w:val="Details"/>
        <w:ind w:left="720"/>
        <w:rPr>
          <w:i/>
        </w:rPr>
      </w:pPr>
      <w:r w:rsidRPr="002569B5">
        <w:rPr>
          <w:i/>
        </w:rPr>
        <w:t xml:space="preserve">                                   </w:t>
      </w:r>
    </w:p>
    <w:p w14:paraId="3C932ABD" w14:textId="77777777" w:rsidR="00754ABC" w:rsidRDefault="00754ABC" w:rsidP="00754ABC">
      <w:pPr>
        <w:pStyle w:val="Details"/>
        <w:ind w:left="720"/>
      </w:pPr>
    </w:p>
    <w:p w14:paraId="50203765" w14:textId="47317E31" w:rsidR="00A57CE9" w:rsidRPr="00587EEF" w:rsidRDefault="00A57CE9" w:rsidP="00A57CE9">
      <w:pPr>
        <w:pStyle w:val="Details"/>
        <w:numPr>
          <w:ilvl w:val="0"/>
          <w:numId w:val="4"/>
        </w:numPr>
        <w:rPr>
          <w:b/>
        </w:rPr>
      </w:pPr>
      <w:r w:rsidRPr="00587EEF">
        <w:rPr>
          <w:b/>
        </w:rPr>
        <w:t xml:space="preserve">Specify the Viewers/Public which is to be involved in the </w:t>
      </w:r>
      <w:r w:rsidR="00BA5423" w:rsidRPr="00587EEF">
        <w:rPr>
          <w:b/>
        </w:rPr>
        <w:t>S</w:t>
      </w:r>
      <w:r w:rsidRPr="00587EEF">
        <w:rPr>
          <w:b/>
        </w:rPr>
        <w:t>ystem?</w:t>
      </w:r>
    </w:p>
    <w:p w14:paraId="3880D1C0" w14:textId="77777777" w:rsidR="00754ABC" w:rsidRDefault="00754ABC" w:rsidP="00754ABC">
      <w:pPr>
        <w:pStyle w:val="Details"/>
        <w:ind w:left="720"/>
      </w:pPr>
      <w:r>
        <w:t xml:space="preserve">         </w:t>
      </w:r>
    </w:p>
    <w:p w14:paraId="33CE3C61" w14:textId="2A71219F" w:rsidR="00074D33" w:rsidRDefault="00754ABC" w:rsidP="00074D33">
      <w:pPr>
        <w:pStyle w:val="Details"/>
        <w:numPr>
          <w:ilvl w:val="0"/>
          <w:numId w:val="5"/>
        </w:numPr>
      </w:pPr>
      <w:r>
        <w:t xml:space="preserve">  </w:t>
      </w:r>
      <w:r w:rsidR="00B971CE">
        <w:t xml:space="preserve">The writers’ who are active members who can share their </w:t>
      </w:r>
      <w:r w:rsidR="00AE30C9">
        <w:t>articles,</w:t>
      </w:r>
      <w:r w:rsidR="00074D33">
        <w:t xml:space="preserve"> </w:t>
      </w:r>
      <w:r w:rsidR="00B971CE">
        <w:t>communicate between them</w:t>
      </w:r>
      <w:r w:rsidR="00074D33">
        <w:t>’</w:t>
      </w:r>
      <w:r w:rsidR="00B971CE">
        <w:t xml:space="preserve"> </w:t>
      </w:r>
      <w:r>
        <w:t xml:space="preserve"> </w:t>
      </w:r>
    </w:p>
    <w:p w14:paraId="2F947869" w14:textId="017A186B" w:rsidR="00074D33" w:rsidRDefault="004F36CA" w:rsidP="00074D33">
      <w:pPr>
        <w:pStyle w:val="Details"/>
        <w:numPr>
          <w:ilvl w:val="0"/>
          <w:numId w:val="5"/>
        </w:numPr>
      </w:pPr>
      <w:r>
        <w:t xml:space="preserve">Normal </w:t>
      </w:r>
      <w:r w:rsidR="00074D33">
        <w:t xml:space="preserve">Users who </w:t>
      </w:r>
      <w:r w:rsidR="00AE30C9">
        <w:t>can download</w:t>
      </w:r>
      <w:r w:rsidR="00074D33">
        <w:t xml:space="preserve"> the writers’ article and books online.</w:t>
      </w:r>
    </w:p>
    <w:p w14:paraId="06F95D52" w14:textId="2180AB98" w:rsidR="006C7190" w:rsidRDefault="006C7190" w:rsidP="00074D33">
      <w:pPr>
        <w:pStyle w:val="Details"/>
        <w:numPr>
          <w:ilvl w:val="0"/>
          <w:numId w:val="5"/>
        </w:numPr>
      </w:pPr>
      <w:r>
        <w:t>Publishers who help in publishing the writers book in a feasible manner</w:t>
      </w:r>
    </w:p>
    <w:p w14:paraId="6043AD66" w14:textId="22FB68AE" w:rsidR="006C7190" w:rsidRDefault="006C7190" w:rsidP="00074D33">
      <w:pPr>
        <w:pStyle w:val="Details"/>
        <w:numPr>
          <w:ilvl w:val="0"/>
          <w:numId w:val="5"/>
        </w:numPr>
      </w:pPr>
      <w:r>
        <w:t>Cover page designers who gives the best design for the books to be published</w:t>
      </w:r>
    </w:p>
    <w:p w14:paraId="1AF7F341" w14:textId="58996013" w:rsidR="00754ABC" w:rsidRDefault="00074D33" w:rsidP="004F36CA">
      <w:pPr>
        <w:pStyle w:val="Details"/>
        <w:ind w:left="855"/>
      </w:pPr>
      <w:r>
        <w:t xml:space="preserve">. </w:t>
      </w:r>
      <w:r w:rsidR="00754ABC">
        <w:t xml:space="preserve">                               </w:t>
      </w:r>
    </w:p>
    <w:p w14:paraId="2C16E943" w14:textId="05771464" w:rsidR="00A57CE9" w:rsidRPr="00587EEF" w:rsidRDefault="00A57CE9" w:rsidP="00A57CE9">
      <w:pPr>
        <w:pStyle w:val="Details"/>
        <w:numPr>
          <w:ilvl w:val="0"/>
          <w:numId w:val="4"/>
        </w:numPr>
        <w:rPr>
          <w:b/>
        </w:rPr>
      </w:pPr>
      <w:r w:rsidRPr="00587EEF">
        <w:rPr>
          <w:b/>
        </w:rPr>
        <w:t xml:space="preserve">List the Modules included in your </w:t>
      </w:r>
      <w:r w:rsidR="002F36F0" w:rsidRPr="00587EEF">
        <w:rPr>
          <w:b/>
        </w:rPr>
        <w:t>System?</w:t>
      </w:r>
    </w:p>
    <w:p w14:paraId="4455FDB2" w14:textId="128935F7" w:rsidR="00754ABC" w:rsidRPr="00587EEF" w:rsidRDefault="00074D33" w:rsidP="00754ABC">
      <w:pPr>
        <w:pStyle w:val="Details"/>
        <w:ind w:left="720"/>
        <w:rPr>
          <w:b/>
          <w:color w:val="8496B0" w:themeColor="text2" w:themeTint="99"/>
        </w:rPr>
      </w:pPr>
      <w:r w:rsidRPr="00587EEF">
        <w:rPr>
          <w:b/>
          <w:color w:val="8496B0" w:themeColor="text2" w:themeTint="99"/>
        </w:rPr>
        <w:t># Writers’ Module:</w:t>
      </w:r>
    </w:p>
    <w:p w14:paraId="78EAE6A6" w14:textId="5B5BD6E8" w:rsidR="00074D33" w:rsidRDefault="00074D33" w:rsidP="00074D33">
      <w:pPr>
        <w:pStyle w:val="Details"/>
        <w:numPr>
          <w:ilvl w:val="0"/>
          <w:numId w:val="5"/>
        </w:numPr>
      </w:pPr>
      <w:r>
        <w:t>Share the articles</w:t>
      </w:r>
    </w:p>
    <w:p w14:paraId="0C46D4D5" w14:textId="177C8DE1" w:rsidR="00074D33" w:rsidRDefault="00074D33" w:rsidP="00074D33">
      <w:pPr>
        <w:pStyle w:val="Details"/>
        <w:numPr>
          <w:ilvl w:val="0"/>
          <w:numId w:val="5"/>
        </w:numPr>
      </w:pPr>
      <w:r>
        <w:t>Read and share critical reviews for articles shared by other users.</w:t>
      </w:r>
    </w:p>
    <w:p w14:paraId="205B9D9F" w14:textId="20571C50" w:rsidR="00074D33" w:rsidRDefault="00074D33" w:rsidP="00074D33">
      <w:pPr>
        <w:pStyle w:val="Details"/>
        <w:numPr>
          <w:ilvl w:val="0"/>
          <w:numId w:val="5"/>
        </w:numPr>
      </w:pPr>
      <w:r>
        <w:lastRenderedPageBreak/>
        <w:t>Can rate others articles</w:t>
      </w:r>
    </w:p>
    <w:p w14:paraId="48E5EA40" w14:textId="21EB937C" w:rsidR="00074D33" w:rsidRDefault="00074D33" w:rsidP="00074D33">
      <w:pPr>
        <w:pStyle w:val="Details"/>
        <w:numPr>
          <w:ilvl w:val="0"/>
          <w:numId w:val="5"/>
        </w:numPr>
      </w:pPr>
      <w:r>
        <w:t>Online chat for communication</w:t>
      </w:r>
    </w:p>
    <w:p w14:paraId="6585BF55" w14:textId="205939E1" w:rsidR="006C7190" w:rsidRDefault="006C7190" w:rsidP="00074D33">
      <w:pPr>
        <w:pStyle w:val="Details"/>
        <w:numPr>
          <w:ilvl w:val="0"/>
          <w:numId w:val="5"/>
        </w:numPr>
      </w:pPr>
      <w:r>
        <w:t>Can search for best publishers</w:t>
      </w:r>
    </w:p>
    <w:p w14:paraId="1A0E216A" w14:textId="6E8D5E91" w:rsidR="006C7190" w:rsidRDefault="006C7190" w:rsidP="00074D33">
      <w:pPr>
        <w:pStyle w:val="Details"/>
        <w:numPr>
          <w:ilvl w:val="0"/>
          <w:numId w:val="5"/>
        </w:numPr>
      </w:pPr>
      <w:r>
        <w:t>Can demand good or customized cover page designs.</w:t>
      </w:r>
    </w:p>
    <w:p w14:paraId="4071D7F6" w14:textId="290C5005" w:rsidR="00053CD1" w:rsidRDefault="00053CD1" w:rsidP="00074D33">
      <w:pPr>
        <w:pStyle w:val="Details"/>
        <w:numPr>
          <w:ilvl w:val="0"/>
          <w:numId w:val="5"/>
        </w:numPr>
      </w:pPr>
      <w:r>
        <w:t>Online payment to publishers and cover page designers.</w:t>
      </w:r>
    </w:p>
    <w:p w14:paraId="431B5010" w14:textId="6968E6A7" w:rsidR="00074D33" w:rsidRPr="00587EEF" w:rsidRDefault="00074D33" w:rsidP="00074D33">
      <w:pPr>
        <w:pStyle w:val="Details"/>
        <w:rPr>
          <w:b/>
          <w:color w:val="8496B0" w:themeColor="text2" w:themeTint="99"/>
        </w:rPr>
      </w:pPr>
      <w:r w:rsidRPr="00587EEF">
        <w:rPr>
          <w:b/>
          <w:color w:val="8496B0" w:themeColor="text2" w:themeTint="99"/>
        </w:rPr>
        <w:t xml:space="preserve">          # Users Module</w:t>
      </w:r>
    </w:p>
    <w:p w14:paraId="7865849C" w14:textId="35B88D15" w:rsidR="00074D33" w:rsidRDefault="00074D33" w:rsidP="00074D33">
      <w:pPr>
        <w:pStyle w:val="Details"/>
        <w:numPr>
          <w:ilvl w:val="0"/>
          <w:numId w:val="5"/>
        </w:numPr>
      </w:pPr>
      <w:r>
        <w:t>Download the writers article</w:t>
      </w:r>
    </w:p>
    <w:p w14:paraId="0409382C" w14:textId="66196028" w:rsidR="00074D33" w:rsidRDefault="00074D33" w:rsidP="00074D33">
      <w:pPr>
        <w:pStyle w:val="Details"/>
        <w:numPr>
          <w:ilvl w:val="0"/>
          <w:numId w:val="5"/>
        </w:numPr>
      </w:pPr>
      <w:r>
        <w:t xml:space="preserve">Can rate them </w:t>
      </w:r>
    </w:p>
    <w:p w14:paraId="768ACD92" w14:textId="35B43E1E" w:rsidR="00074D33" w:rsidRDefault="00074D33" w:rsidP="00074D33">
      <w:pPr>
        <w:pStyle w:val="Details"/>
        <w:numPr>
          <w:ilvl w:val="0"/>
          <w:numId w:val="5"/>
        </w:numPr>
      </w:pPr>
      <w:r>
        <w:t>Can buy books online</w:t>
      </w:r>
    </w:p>
    <w:p w14:paraId="5EBFE7E1" w14:textId="4CF62895" w:rsidR="00074D33" w:rsidRDefault="00074D33" w:rsidP="00074D33">
      <w:pPr>
        <w:pStyle w:val="Details"/>
        <w:numPr>
          <w:ilvl w:val="0"/>
          <w:numId w:val="5"/>
        </w:numPr>
      </w:pPr>
      <w:r>
        <w:t xml:space="preserve">Can add to </w:t>
      </w:r>
      <w:r w:rsidR="00AE30C9">
        <w:t>wish list</w:t>
      </w:r>
    </w:p>
    <w:p w14:paraId="3D7AF4DF" w14:textId="3AD56716" w:rsidR="00074D33" w:rsidRDefault="00074D33" w:rsidP="00074D33">
      <w:pPr>
        <w:pStyle w:val="Details"/>
        <w:numPr>
          <w:ilvl w:val="0"/>
          <w:numId w:val="5"/>
        </w:numPr>
      </w:pPr>
      <w:r>
        <w:t>Can add to cart</w:t>
      </w:r>
    </w:p>
    <w:p w14:paraId="27E07CE7" w14:textId="425F1024" w:rsidR="00074D33" w:rsidRDefault="00074D33" w:rsidP="00074D33">
      <w:pPr>
        <w:pStyle w:val="Details"/>
        <w:numPr>
          <w:ilvl w:val="0"/>
          <w:numId w:val="5"/>
        </w:numPr>
      </w:pPr>
      <w:r>
        <w:t>Online payment</w:t>
      </w:r>
    </w:p>
    <w:p w14:paraId="53FB1523" w14:textId="5811FB6F" w:rsidR="006C7190" w:rsidRPr="00587EEF" w:rsidRDefault="006C7190" w:rsidP="006C7190">
      <w:pPr>
        <w:pStyle w:val="Details"/>
        <w:rPr>
          <w:b/>
          <w:color w:val="8496B0" w:themeColor="text2" w:themeTint="99"/>
        </w:rPr>
      </w:pPr>
      <w:r w:rsidRPr="00587EEF">
        <w:rPr>
          <w:b/>
          <w:color w:val="8496B0" w:themeColor="text2" w:themeTint="99"/>
        </w:rPr>
        <w:t xml:space="preserve">          #</w:t>
      </w:r>
      <w:r w:rsidR="00053CD1" w:rsidRPr="00587EEF">
        <w:rPr>
          <w:b/>
          <w:color w:val="8496B0" w:themeColor="text2" w:themeTint="99"/>
        </w:rPr>
        <w:t xml:space="preserve"> </w:t>
      </w:r>
      <w:r w:rsidRPr="00587EEF">
        <w:rPr>
          <w:b/>
          <w:color w:val="8496B0" w:themeColor="text2" w:themeTint="99"/>
        </w:rPr>
        <w:t>Publishers Module</w:t>
      </w:r>
    </w:p>
    <w:p w14:paraId="4EDF1BC0" w14:textId="21FAC338" w:rsidR="006C7190" w:rsidRDefault="006C7190" w:rsidP="006C7190">
      <w:pPr>
        <w:pStyle w:val="Details"/>
        <w:numPr>
          <w:ilvl w:val="0"/>
          <w:numId w:val="5"/>
        </w:numPr>
      </w:pPr>
      <w:r>
        <w:t>Can provide rules and rate of publishing a</w:t>
      </w:r>
      <w:r w:rsidR="00053CD1">
        <w:t xml:space="preserve"> </w:t>
      </w:r>
      <w:r>
        <w:t>book.</w:t>
      </w:r>
    </w:p>
    <w:p w14:paraId="2C20035A" w14:textId="586685B0" w:rsidR="00053CD1" w:rsidRDefault="00053CD1" w:rsidP="006C7190">
      <w:pPr>
        <w:pStyle w:val="Details"/>
        <w:numPr>
          <w:ilvl w:val="0"/>
          <w:numId w:val="5"/>
        </w:numPr>
      </w:pPr>
      <w:r>
        <w:t>Can communicate with the writers.</w:t>
      </w:r>
    </w:p>
    <w:p w14:paraId="7023A1C7" w14:textId="69FCE9BE" w:rsidR="00053CD1" w:rsidRDefault="00053CD1" w:rsidP="006C7190">
      <w:pPr>
        <w:pStyle w:val="Details"/>
        <w:numPr>
          <w:ilvl w:val="0"/>
          <w:numId w:val="5"/>
        </w:numPr>
      </w:pPr>
      <w:r>
        <w:t>Payment dealings with the writers</w:t>
      </w:r>
    </w:p>
    <w:p w14:paraId="699B3BCE" w14:textId="77777777" w:rsidR="00053CD1" w:rsidRPr="00587EEF" w:rsidRDefault="00053CD1" w:rsidP="00053CD1">
      <w:pPr>
        <w:pStyle w:val="Details"/>
        <w:rPr>
          <w:b/>
          <w:color w:val="8496B0" w:themeColor="text2" w:themeTint="99"/>
        </w:rPr>
      </w:pPr>
      <w:r w:rsidRPr="00587EEF">
        <w:rPr>
          <w:b/>
          <w:color w:val="8496B0" w:themeColor="text2" w:themeTint="99"/>
        </w:rPr>
        <w:t xml:space="preserve">          #Cover page designers Module</w:t>
      </w:r>
    </w:p>
    <w:p w14:paraId="459F7CAA" w14:textId="77777777" w:rsidR="00053CD1" w:rsidRDefault="00053CD1" w:rsidP="00053CD1">
      <w:pPr>
        <w:pStyle w:val="Details"/>
        <w:numPr>
          <w:ilvl w:val="0"/>
          <w:numId w:val="5"/>
        </w:numPr>
      </w:pPr>
      <w:r>
        <w:t>Can provide the designers</w:t>
      </w:r>
    </w:p>
    <w:p w14:paraId="15E1D50F" w14:textId="77777777" w:rsidR="00053CD1" w:rsidRDefault="00053CD1" w:rsidP="00053CD1">
      <w:pPr>
        <w:pStyle w:val="Details"/>
        <w:numPr>
          <w:ilvl w:val="0"/>
          <w:numId w:val="5"/>
        </w:numPr>
      </w:pPr>
      <w:r>
        <w:t>Can receive the customized orders from writers.</w:t>
      </w:r>
    </w:p>
    <w:p w14:paraId="55B2DFB9" w14:textId="441AB7F4" w:rsidR="00053CD1" w:rsidRDefault="00053CD1" w:rsidP="00053CD1">
      <w:pPr>
        <w:pStyle w:val="Details"/>
        <w:numPr>
          <w:ilvl w:val="0"/>
          <w:numId w:val="5"/>
        </w:numPr>
      </w:pPr>
      <w:r>
        <w:t xml:space="preserve">Payment dealings with the writers.  </w:t>
      </w:r>
    </w:p>
    <w:p w14:paraId="71E2B4A6" w14:textId="5D03CDBE" w:rsidR="004F36CA" w:rsidRPr="00587EEF" w:rsidRDefault="004F36CA" w:rsidP="004F36CA">
      <w:pPr>
        <w:pStyle w:val="Details"/>
        <w:rPr>
          <w:b/>
          <w:color w:val="8496B0" w:themeColor="text2" w:themeTint="99"/>
        </w:rPr>
      </w:pPr>
      <w:r w:rsidRPr="00587EEF">
        <w:rPr>
          <w:b/>
          <w:color w:val="8496B0" w:themeColor="text2" w:themeTint="99"/>
        </w:rPr>
        <w:t xml:space="preserve">         #Admin Module</w:t>
      </w:r>
    </w:p>
    <w:p w14:paraId="75F8CE08" w14:textId="70143D78" w:rsidR="004F36CA" w:rsidRDefault="004F36CA" w:rsidP="004F36CA">
      <w:pPr>
        <w:pStyle w:val="Details"/>
        <w:numPr>
          <w:ilvl w:val="0"/>
          <w:numId w:val="5"/>
        </w:numPr>
      </w:pPr>
      <w:r>
        <w:t>Manage the functionality of other modules</w:t>
      </w:r>
    </w:p>
    <w:p w14:paraId="53871D27" w14:textId="4F1ABBD3" w:rsidR="004F36CA" w:rsidRDefault="004F36CA" w:rsidP="004F36CA">
      <w:pPr>
        <w:pStyle w:val="Details"/>
        <w:numPr>
          <w:ilvl w:val="0"/>
          <w:numId w:val="5"/>
        </w:numPr>
      </w:pPr>
      <w:r>
        <w:t>Earn payments for each download of articles</w:t>
      </w:r>
    </w:p>
    <w:p w14:paraId="4FA47CFF" w14:textId="1B56B75D" w:rsidR="004F36CA" w:rsidRDefault="004F36CA" w:rsidP="004F36CA">
      <w:pPr>
        <w:pStyle w:val="Details"/>
        <w:numPr>
          <w:ilvl w:val="0"/>
          <w:numId w:val="5"/>
        </w:numPr>
      </w:pPr>
      <w:r>
        <w:t>Earn payments on online purchase of books.</w:t>
      </w:r>
    </w:p>
    <w:p w14:paraId="0B5596BE" w14:textId="77777777" w:rsidR="00074D33" w:rsidRDefault="00074D33" w:rsidP="00074D33">
      <w:pPr>
        <w:pStyle w:val="Details"/>
        <w:ind w:left="1215"/>
      </w:pPr>
    </w:p>
    <w:p w14:paraId="583B1EA8" w14:textId="77777777" w:rsidR="00754ABC" w:rsidRDefault="00754ABC" w:rsidP="00754ABC">
      <w:pPr>
        <w:pStyle w:val="Details"/>
        <w:ind w:left="720"/>
      </w:pPr>
    </w:p>
    <w:p w14:paraId="7C6B306A" w14:textId="6F140691" w:rsidR="002F36F0" w:rsidRPr="00587EEF" w:rsidRDefault="002F36F0" w:rsidP="00A57CE9">
      <w:pPr>
        <w:pStyle w:val="Details"/>
        <w:numPr>
          <w:ilvl w:val="0"/>
          <w:numId w:val="4"/>
        </w:numPr>
        <w:rPr>
          <w:b/>
        </w:rPr>
      </w:pPr>
      <w:r w:rsidRPr="00587EEF">
        <w:rPr>
          <w:b/>
        </w:rPr>
        <w:t>Identify the users in your project?</w:t>
      </w:r>
    </w:p>
    <w:p w14:paraId="6E4CEC53" w14:textId="18130B8A" w:rsidR="00754ABC" w:rsidRDefault="00754ABC" w:rsidP="00754ABC">
      <w:pPr>
        <w:pStyle w:val="Details"/>
        <w:ind w:left="720"/>
      </w:pPr>
    </w:p>
    <w:p w14:paraId="6866FEB2" w14:textId="0B885FEE" w:rsidR="004F36CA" w:rsidRDefault="004F36CA" w:rsidP="00053CD1">
      <w:pPr>
        <w:pStyle w:val="Details"/>
        <w:numPr>
          <w:ilvl w:val="0"/>
          <w:numId w:val="5"/>
        </w:numPr>
        <w:rPr>
          <w:i/>
        </w:rPr>
      </w:pPr>
      <w:r>
        <w:rPr>
          <w:i/>
        </w:rPr>
        <w:t>Admin who manages the project</w:t>
      </w:r>
    </w:p>
    <w:p w14:paraId="4BBBB007" w14:textId="15820ED1" w:rsidR="004F36CA" w:rsidRDefault="004F36CA" w:rsidP="00053CD1">
      <w:pPr>
        <w:pStyle w:val="Details"/>
        <w:numPr>
          <w:ilvl w:val="0"/>
          <w:numId w:val="5"/>
        </w:numPr>
        <w:rPr>
          <w:i/>
        </w:rPr>
      </w:pPr>
      <w:r>
        <w:rPr>
          <w:i/>
        </w:rPr>
        <w:t xml:space="preserve"> Writers’ the main portion</w:t>
      </w:r>
    </w:p>
    <w:p w14:paraId="0B9BC01A" w14:textId="381AF742" w:rsidR="00053CD1" w:rsidRDefault="00587EEF" w:rsidP="00053CD1">
      <w:pPr>
        <w:pStyle w:val="Details"/>
        <w:numPr>
          <w:ilvl w:val="0"/>
          <w:numId w:val="5"/>
        </w:numPr>
        <w:rPr>
          <w:i/>
        </w:rPr>
      </w:pPr>
      <w:r>
        <w:rPr>
          <w:i/>
        </w:rPr>
        <w:t>Publishers to</w:t>
      </w:r>
      <w:r w:rsidR="00053CD1">
        <w:rPr>
          <w:i/>
        </w:rPr>
        <w:t xml:space="preserve"> publish the writers article based on their needs</w:t>
      </w:r>
    </w:p>
    <w:p w14:paraId="707A3AEF" w14:textId="77777777" w:rsidR="00053CD1" w:rsidRDefault="00053CD1" w:rsidP="00053CD1">
      <w:pPr>
        <w:pStyle w:val="Details"/>
        <w:numPr>
          <w:ilvl w:val="0"/>
          <w:numId w:val="5"/>
        </w:numPr>
        <w:rPr>
          <w:i/>
        </w:rPr>
      </w:pPr>
      <w:r>
        <w:rPr>
          <w:i/>
        </w:rPr>
        <w:t xml:space="preserve"> </w:t>
      </w:r>
      <w:r w:rsidR="004F36CA">
        <w:rPr>
          <w:i/>
        </w:rPr>
        <w:t>Normal users who can access all the facilities provided</w:t>
      </w:r>
    </w:p>
    <w:p w14:paraId="2DAE6974" w14:textId="7C670D0E" w:rsidR="00754ABC" w:rsidRPr="002569B5" w:rsidRDefault="00053CD1" w:rsidP="00053CD1">
      <w:pPr>
        <w:pStyle w:val="Details"/>
        <w:numPr>
          <w:ilvl w:val="0"/>
          <w:numId w:val="5"/>
        </w:numPr>
        <w:rPr>
          <w:i/>
        </w:rPr>
      </w:pPr>
      <w:r>
        <w:rPr>
          <w:i/>
        </w:rPr>
        <w:t>Cover page designers.</w:t>
      </w:r>
      <w:r w:rsidR="00754ABC" w:rsidRPr="002569B5">
        <w:rPr>
          <w:i/>
        </w:rPr>
        <w:t xml:space="preserve">              </w:t>
      </w:r>
    </w:p>
    <w:p w14:paraId="12C88FB8" w14:textId="77777777" w:rsidR="00754ABC" w:rsidRDefault="00754ABC" w:rsidP="00754ABC">
      <w:pPr>
        <w:pStyle w:val="Details"/>
        <w:ind w:left="720"/>
      </w:pPr>
    </w:p>
    <w:p w14:paraId="23B4DCA5" w14:textId="77777777" w:rsidR="00053CD1" w:rsidRDefault="00053CD1" w:rsidP="00053CD1">
      <w:pPr>
        <w:pStyle w:val="Details"/>
        <w:ind w:left="450"/>
      </w:pPr>
    </w:p>
    <w:p w14:paraId="3E88D368" w14:textId="77777777" w:rsidR="00053CD1" w:rsidRDefault="00053CD1" w:rsidP="00053CD1">
      <w:pPr>
        <w:pStyle w:val="Details"/>
        <w:ind w:left="450"/>
      </w:pPr>
    </w:p>
    <w:p w14:paraId="4E304CEE" w14:textId="2DC73717" w:rsidR="002F36F0" w:rsidRPr="00587EEF" w:rsidRDefault="00587EEF" w:rsidP="00053CD1">
      <w:pPr>
        <w:pStyle w:val="Details"/>
        <w:rPr>
          <w:b/>
        </w:rPr>
      </w:pPr>
      <w:r w:rsidRPr="00587EEF">
        <w:rPr>
          <w:b/>
        </w:rPr>
        <w:lastRenderedPageBreak/>
        <w:t xml:space="preserve">  </w:t>
      </w:r>
      <w:r w:rsidR="00053CD1" w:rsidRPr="00587EEF">
        <w:rPr>
          <w:b/>
        </w:rPr>
        <w:t>6</w:t>
      </w:r>
      <w:r w:rsidRPr="00587EEF">
        <w:rPr>
          <w:b/>
        </w:rPr>
        <w:t xml:space="preserve"> </w:t>
      </w:r>
      <w:r w:rsidR="002F36F0" w:rsidRPr="00587EEF">
        <w:rPr>
          <w:b/>
        </w:rPr>
        <w:t>Who owns the system?</w:t>
      </w:r>
    </w:p>
    <w:p w14:paraId="75FBA704" w14:textId="52434A46" w:rsidR="00754ABC" w:rsidRDefault="00754ABC" w:rsidP="00754ABC">
      <w:pPr>
        <w:pStyle w:val="Details"/>
        <w:ind w:left="720"/>
      </w:pPr>
    </w:p>
    <w:p w14:paraId="15C6230B" w14:textId="4E2513E1" w:rsidR="00754ABC" w:rsidRDefault="004F36CA" w:rsidP="004F36CA">
      <w:pPr>
        <w:pStyle w:val="Details"/>
      </w:pPr>
      <w:r>
        <w:rPr>
          <w:i/>
        </w:rPr>
        <w:t xml:space="preserve">                   Owned by the management of an organization  </w:t>
      </w:r>
    </w:p>
    <w:p w14:paraId="5330FB56" w14:textId="29B8A843" w:rsidR="002F36F0" w:rsidRPr="00587EEF" w:rsidRDefault="00587EEF" w:rsidP="00587EEF">
      <w:pPr>
        <w:pStyle w:val="Details"/>
        <w:rPr>
          <w:b/>
        </w:rPr>
      </w:pPr>
      <w:r w:rsidRPr="00587EEF">
        <w:rPr>
          <w:b/>
        </w:rPr>
        <w:t xml:space="preserve"> </w:t>
      </w:r>
      <w:r w:rsidR="00053CD1" w:rsidRPr="00587EEF">
        <w:rPr>
          <w:b/>
        </w:rPr>
        <w:t>7</w:t>
      </w:r>
      <w:r w:rsidRPr="00587EEF">
        <w:rPr>
          <w:b/>
        </w:rPr>
        <w:t xml:space="preserve"> </w:t>
      </w:r>
      <w:r w:rsidR="002F36F0" w:rsidRPr="00587EEF">
        <w:rPr>
          <w:b/>
        </w:rPr>
        <w:t>System is related to which firm/industry/organization?</w:t>
      </w:r>
    </w:p>
    <w:p w14:paraId="4B2B2C29" w14:textId="77777777" w:rsidR="004F36CA" w:rsidRDefault="004F36CA" w:rsidP="00754ABC">
      <w:pPr>
        <w:pStyle w:val="Details"/>
        <w:ind w:left="720"/>
      </w:pPr>
      <w:r>
        <w:t xml:space="preserve">       </w:t>
      </w:r>
    </w:p>
    <w:p w14:paraId="10ED815C" w14:textId="7C99405C" w:rsidR="00754ABC" w:rsidRDefault="004F36CA" w:rsidP="00754ABC">
      <w:pPr>
        <w:pStyle w:val="Details"/>
        <w:ind w:left="720"/>
      </w:pPr>
      <w:r>
        <w:t xml:space="preserve">         Private Organization</w:t>
      </w:r>
    </w:p>
    <w:p w14:paraId="0AC5768E" w14:textId="77777777" w:rsidR="00754ABC" w:rsidRDefault="00754ABC" w:rsidP="00754ABC">
      <w:pPr>
        <w:pStyle w:val="Details"/>
        <w:ind w:left="720"/>
      </w:pPr>
      <w:r>
        <w:t xml:space="preserve">                                      </w:t>
      </w:r>
    </w:p>
    <w:p w14:paraId="46EFFB91" w14:textId="7F7880F7" w:rsidR="00754ABC" w:rsidRPr="002569B5" w:rsidRDefault="00754ABC" w:rsidP="00754ABC">
      <w:pPr>
        <w:pStyle w:val="Details"/>
        <w:ind w:left="720"/>
        <w:rPr>
          <w:i/>
        </w:rPr>
      </w:pPr>
      <w:r w:rsidRPr="002569B5">
        <w:rPr>
          <w:i/>
        </w:rPr>
        <w:t xml:space="preserve">                                      </w:t>
      </w:r>
    </w:p>
    <w:p w14:paraId="74354C57" w14:textId="77777777" w:rsidR="00754ABC" w:rsidRDefault="00754ABC" w:rsidP="00754ABC">
      <w:pPr>
        <w:pStyle w:val="Details"/>
        <w:ind w:left="720"/>
      </w:pPr>
    </w:p>
    <w:p w14:paraId="0F208E04" w14:textId="2C1BCD16" w:rsidR="002F36F0" w:rsidRPr="00587EEF" w:rsidRDefault="00053CD1" w:rsidP="00587EEF">
      <w:pPr>
        <w:pStyle w:val="Details"/>
        <w:rPr>
          <w:b/>
        </w:rPr>
      </w:pPr>
      <w:r w:rsidRPr="00587EEF">
        <w:rPr>
          <w:b/>
        </w:rPr>
        <w:t>8</w:t>
      </w:r>
      <w:r w:rsidR="00587EEF" w:rsidRPr="00587EEF">
        <w:rPr>
          <w:b/>
        </w:rPr>
        <w:t xml:space="preserve"> </w:t>
      </w:r>
      <w:r w:rsidR="002F36F0" w:rsidRPr="00587EEF">
        <w:rPr>
          <w:b/>
        </w:rPr>
        <w:t>Details</w:t>
      </w:r>
      <w:r w:rsidR="00754ABC" w:rsidRPr="00587EEF">
        <w:rPr>
          <w:b/>
        </w:rPr>
        <w:t xml:space="preserve"> of person that you have contacted for data collection?</w:t>
      </w:r>
    </w:p>
    <w:p w14:paraId="1922E806" w14:textId="6B2BDA63" w:rsidR="00754ABC" w:rsidRDefault="00754ABC" w:rsidP="00754ABC">
      <w:pPr>
        <w:pStyle w:val="Details"/>
        <w:ind w:left="720"/>
      </w:pPr>
    </w:p>
    <w:p w14:paraId="0C65E840" w14:textId="3E807970" w:rsidR="00754ABC" w:rsidRPr="002569B5" w:rsidRDefault="00587EEF" w:rsidP="00587EEF">
      <w:pPr>
        <w:pStyle w:val="Details"/>
        <w:rPr>
          <w:i/>
        </w:rPr>
      </w:pPr>
      <w:r>
        <w:rPr>
          <w:i/>
        </w:rPr>
        <w:t xml:space="preserve">Referred a site for more information and for getting the needed I time. The link is referred here </w:t>
      </w:r>
      <w:r w:rsidRPr="002569B5">
        <w:rPr>
          <w:i/>
        </w:rPr>
        <w:t>https://www.writersdigest.com</w:t>
      </w:r>
      <w:r w:rsidR="00754ABC" w:rsidRPr="002569B5">
        <w:rPr>
          <w:i/>
        </w:rPr>
        <w:t xml:space="preserve">           </w:t>
      </w:r>
    </w:p>
    <w:p w14:paraId="25F51E9E" w14:textId="4CDD5036" w:rsidR="00754ABC" w:rsidRDefault="00754ABC" w:rsidP="00754ABC">
      <w:pPr>
        <w:pStyle w:val="Details"/>
        <w:ind w:left="720"/>
      </w:pPr>
    </w:p>
    <w:p w14:paraId="615B0A5F" w14:textId="77777777" w:rsidR="00AE6A4C" w:rsidRDefault="00AE6A4C" w:rsidP="00754ABC">
      <w:pPr>
        <w:pStyle w:val="Details"/>
        <w:ind w:left="720"/>
      </w:pPr>
    </w:p>
    <w:p w14:paraId="050BE7DE" w14:textId="4197880E" w:rsidR="00754ABC" w:rsidRDefault="00053CD1" w:rsidP="00053CD1">
      <w:pPr>
        <w:pStyle w:val="Details"/>
      </w:pPr>
      <w:r>
        <w:t>9</w:t>
      </w:r>
      <w:r w:rsidR="00587EEF">
        <w:t xml:space="preserve"> </w:t>
      </w:r>
      <w:r w:rsidR="00754ABC">
        <w:t>Questionnaire to</w:t>
      </w:r>
      <w:r w:rsidR="00E6492A">
        <w:t xml:space="preserve"> collect details about </w:t>
      </w:r>
      <w:r w:rsidR="00F06B9C">
        <w:t>the project</w:t>
      </w:r>
      <w:r w:rsidR="00EA4F80">
        <w:t>?</w:t>
      </w:r>
      <w:r w:rsidR="004F36CA">
        <w:t xml:space="preserve">        </w:t>
      </w:r>
    </w:p>
    <w:p w14:paraId="0BF55AD2" w14:textId="7B6D6BA5" w:rsidR="00A57CE9" w:rsidRPr="00587EEF" w:rsidRDefault="004F36CA" w:rsidP="00530931">
      <w:pPr>
        <w:pStyle w:val="Details"/>
        <w:numPr>
          <w:ilvl w:val="0"/>
          <w:numId w:val="5"/>
        </w:numPr>
        <w:rPr>
          <w:i/>
          <w:color w:val="8496B0" w:themeColor="text2" w:themeTint="99"/>
        </w:rPr>
      </w:pPr>
      <w:r w:rsidRPr="00587EEF">
        <w:rPr>
          <w:i/>
          <w:color w:val="8496B0" w:themeColor="text2" w:themeTint="99"/>
        </w:rPr>
        <w:t xml:space="preserve"> Ques:</w:t>
      </w:r>
      <w:r w:rsidR="00530931" w:rsidRPr="00587EEF">
        <w:rPr>
          <w:i/>
          <w:color w:val="8496B0" w:themeColor="text2" w:themeTint="99"/>
        </w:rPr>
        <w:t xml:space="preserve">  </w:t>
      </w:r>
      <w:r w:rsidRPr="00587EEF">
        <w:rPr>
          <w:i/>
          <w:color w:val="8496B0" w:themeColor="text2" w:themeTint="99"/>
        </w:rPr>
        <w:t xml:space="preserve">Main elements that we want to </w:t>
      </w:r>
      <w:r w:rsidR="00530931" w:rsidRPr="00587EEF">
        <w:rPr>
          <w:i/>
          <w:color w:val="8496B0" w:themeColor="text2" w:themeTint="99"/>
        </w:rPr>
        <w:t>include while creating a site of this kind?</w:t>
      </w:r>
    </w:p>
    <w:p w14:paraId="3D97C56E" w14:textId="77777777" w:rsidR="00530931" w:rsidRDefault="00530931" w:rsidP="00530931">
      <w:pPr>
        <w:pStyle w:val="Details"/>
        <w:ind w:left="1215"/>
      </w:pPr>
      <w:r>
        <w:rPr>
          <w:i/>
        </w:rPr>
        <w:t xml:space="preserve">             Ans:</w:t>
      </w:r>
      <w:r w:rsidRPr="00530931">
        <w:t xml:space="preserve"> </w:t>
      </w:r>
    </w:p>
    <w:p w14:paraId="28F03B3C" w14:textId="392BAF7C" w:rsidR="00530931" w:rsidRPr="00530931" w:rsidRDefault="00530931" w:rsidP="00530931">
      <w:pPr>
        <w:pStyle w:val="Details"/>
        <w:numPr>
          <w:ilvl w:val="0"/>
          <w:numId w:val="5"/>
        </w:numPr>
        <w:rPr>
          <w:i/>
        </w:rPr>
      </w:pPr>
      <w:r w:rsidRPr="00530931">
        <w:rPr>
          <w:b/>
          <w:i/>
        </w:rPr>
        <w:t>Clear author name or brand</w:t>
      </w:r>
      <w:r w:rsidRPr="00530931">
        <w:rPr>
          <w:i/>
        </w:rPr>
        <w:t xml:space="preserve">: Some authors also add a tagline or description that clearly describes the type of writing they do. For example, novelist CJ Lyons’ is “Thrillers </w:t>
      </w:r>
      <w:proofErr w:type="gramStart"/>
      <w:r w:rsidRPr="00530931">
        <w:rPr>
          <w:i/>
        </w:rPr>
        <w:t>With</w:t>
      </w:r>
      <w:proofErr w:type="gramEnd"/>
      <w:r w:rsidRPr="00530931">
        <w:rPr>
          <w:i/>
        </w:rPr>
        <w:t xml:space="preserve"> Heart.”</w:t>
      </w:r>
    </w:p>
    <w:p w14:paraId="231D2538" w14:textId="66A923C2" w:rsidR="00530931" w:rsidRPr="00530931" w:rsidRDefault="00530931" w:rsidP="00530931">
      <w:pPr>
        <w:pStyle w:val="Details"/>
        <w:numPr>
          <w:ilvl w:val="0"/>
          <w:numId w:val="5"/>
        </w:numPr>
        <w:rPr>
          <w:i/>
        </w:rPr>
      </w:pPr>
      <w:r w:rsidRPr="00530931">
        <w:rPr>
          <w:b/>
          <w:i/>
        </w:rPr>
        <w:t>Email newsletter signup</w:t>
      </w:r>
      <w:r w:rsidRPr="00530931">
        <w:rPr>
          <w:i/>
        </w:rPr>
        <w:t xml:space="preserve">: Whether you send it once a year or once a week, start a free email newsletter to stay in touch with readers who visit your site. </w:t>
      </w:r>
      <w:proofErr w:type="spellStart"/>
      <w:r w:rsidRPr="00530931">
        <w:rPr>
          <w:i/>
        </w:rPr>
        <w:t>MailChimp</w:t>
      </w:r>
      <w:proofErr w:type="spellEnd"/>
      <w:r w:rsidRPr="00530931">
        <w:rPr>
          <w:i/>
        </w:rPr>
        <w:t xml:space="preserve"> is one email newsletter service (free up to 2,000 names) that helps automate the process for you.</w:t>
      </w:r>
    </w:p>
    <w:p w14:paraId="3029A691" w14:textId="5C3CD6B8" w:rsidR="00530931" w:rsidRPr="00530931" w:rsidRDefault="00530931" w:rsidP="00530931">
      <w:pPr>
        <w:pStyle w:val="Details"/>
        <w:numPr>
          <w:ilvl w:val="0"/>
          <w:numId w:val="5"/>
        </w:numPr>
        <w:rPr>
          <w:i/>
        </w:rPr>
      </w:pPr>
      <w:r w:rsidRPr="00530931">
        <w:rPr>
          <w:b/>
          <w:i/>
        </w:rPr>
        <w:t>About or bio page:</w:t>
      </w:r>
      <w:r w:rsidRPr="00530931">
        <w:rPr>
          <w:i/>
        </w:rPr>
        <w:t xml:space="preserve"> Some authors put this information right on the home page, as in the case of the example above; even if you do this, create a separate page with a more detailed bio and a professional author photo.</w:t>
      </w:r>
    </w:p>
    <w:p w14:paraId="48E7DE9E" w14:textId="57CA15D5" w:rsidR="00530931" w:rsidRPr="00530931" w:rsidRDefault="00530931" w:rsidP="00530931">
      <w:pPr>
        <w:pStyle w:val="Details"/>
        <w:numPr>
          <w:ilvl w:val="0"/>
          <w:numId w:val="5"/>
        </w:numPr>
        <w:rPr>
          <w:i/>
        </w:rPr>
      </w:pPr>
      <w:r w:rsidRPr="00530931">
        <w:rPr>
          <w:b/>
          <w:i/>
        </w:rPr>
        <w:t>Information about your books, articles or products</w:t>
      </w:r>
      <w:r w:rsidRPr="00530931">
        <w:rPr>
          <w:i/>
        </w:rPr>
        <w:t>: You might have a separate page for each book or product, or you might combine everything onto one page. Regardless, don’t skimp on the details, and always include links to where your work can be read or purchased in both print and digital form.</w:t>
      </w:r>
    </w:p>
    <w:p w14:paraId="02543A5B" w14:textId="199F96AF" w:rsidR="00530931" w:rsidRPr="00530931" w:rsidRDefault="00530931" w:rsidP="00530931">
      <w:pPr>
        <w:pStyle w:val="Details"/>
        <w:numPr>
          <w:ilvl w:val="0"/>
          <w:numId w:val="5"/>
        </w:numPr>
        <w:rPr>
          <w:i/>
        </w:rPr>
      </w:pPr>
      <w:r w:rsidRPr="00530931">
        <w:rPr>
          <w:b/>
          <w:i/>
        </w:rPr>
        <w:t>Social media icons or badges</w:t>
      </w:r>
      <w:r w:rsidRPr="00530931">
        <w:rPr>
          <w:i/>
        </w:rPr>
        <w:t>: Let readers know where else you’re active online.</w:t>
      </w:r>
    </w:p>
    <w:p w14:paraId="744F5832" w14:textId="5C743424" w:rsidR="00530931" w:rsidRPr="00530931" w:rsidRDefault="00530931" w:rsidP="00530931">
      <w:pPr>
        <w:pStyle w:val="Details"/>
        <w:numPr>
          <w:ilvl w:val="0"/>
          <w:numId w:val="5"/>
        </w:numPr>
        <w:rPr>
          <w:i/>
        </w:rPr>
      </w:pPr>
      <w:r w:rsidRPr="00530931">
        <w:rPr>
          <w:b/>
          <w:i/>
        </w:rPr>
        <w:lastRenderedPageBreak/>
        <w:t>Social proof:</w:t>
      </w:r>
      <w:r w:rsidRPr="00530931">
        <w:rPr>
          <w:i/>
        </w:rPr>
        <w:t xml:space="preserve"> If you have notable media coverage, good reviews, positive testimonials or a significant following on a specific platform (e.g., Twitter), let it be known. These are important signals to visitors that you’re worth their time and attention.</w:t>
      </w:r>
    </w:p>
    <w:p w14:paraId="4AF40AD3" w14:textId="70B8C7D6" w:rsidR="00530931" w:rsidRDefault="00530931" w:rsidP="00530931">
      <w:pPr>
        <w:pStyle w:val="Details"/>
        <w:numPr>
          <w:ilvl w:val="0"/>
          <w:numId w:val="5"/>
        </w:numPr>
        <w:rPr>
          <w:i/>
        </w:rPr>
      </w:pPr>
      <w:r w:rsidRPr="00530931">
        <w:rPr>
          <w:b/>
          <w:i/>
        </w:rPr>
        <w:t>Straightforward menu or navigation</w:t>
      </w:r>
      <w:r w:rsidRPr="00530931">
        <w:rPr>
          <w:i/>
        </w:rPr>
        <w:t>: Don’t be clever with the names of menu items or pages. Label things clearly. Web design studies have shown that visitors’ eyes tend to glaze over if there are more than 5–7 menu items, so be disciplined about how many you decide to include.</w:t>
      </w:r>
    </w:p>
    <w:p w14:paraId="7BD74AA9" w14:textId="0D582138" w:rsidR="00CF7158" w:rsidRDefault="00CF7158" w:rsidP="00CF7158">
      <w:pPr>
        <w:pStyle w:val="Details"/>
        <w:ind w:left="1215"/>
        <w:rPr>
          <w:b/>
          <w:i/>
        </w:rPr>
      </w:pPr>
    </w:p>
    <w:p w14:paraId="08FF2382" w14:textId="3F01F49D" w:rsidR="00CF7158" w:rsidRDefault="00CF7158" w:rsidP="00CF7158">
      <w:pPr>
        <w:pStyle w:val="Details"/>
        <w:ind w:left="1215"/>
        <w:rPr>
          <w:b/>
          <w:i/>
        </w:rPr>
      </w:pPr>
    </w:p>
    <w:p w14:paraId="49120254" w14:textId="5C55BDE2" w:rsidR="00CF7158" w:rsidRPr="00587EEF" w:rsidRDefault="00D05CDB" w:rsidP="00CF7158">
      <w:pPr>
        <w:pStyle w:val="Details"/>
        <w:ind w:left="1215"/>
        <w:rPr>
          <w:b/>
          <w:i/>
          <w:color w:val="8496B0" w:themeColor="text2" w:themeTint="99"/>
        </w:rPr>
      </w:pPr>
      <w:r w:rsidRPr="00587EEF">
        <w:rPr>
          <w:b/>
          <w:i/>
          <w:color w:val="8496B0" w:themeColor="text2" w:themeTint="99"/>
        </w:rPr>
        <w:t>2.</w:t>
      </w:r>
      <w:r w:rsidR="00CF7158" w:rsidRPr="00587EEF">
        <w:rPr>
          <w:b/>
          <w:i/>
          <w:color w:val="8496B0" w:themeColor="text2" w:themeTint="99"/>
        </w:rPr>
        <w:t>Ques:</w:t>
      </w:r>
      <w:r w:rsidRPr="00587EEF">
        <w:rPr>
          <w:b/>
          <w:i/>
          <w:color w:val="8496B0" w:themeColor="text2" w:themeTint="99"/>
        </w:rPr>
        <w:t xml:space="preserve">  Disadvantage of existing system?</w:t>
      </w:r>
    </w:p>
    <w:p w14:paraId="0639CCC1" w14:textId="6C3AD19B" w:rsidR="00D05CDB" w:rsidRDefault="00D05CDB" w:rsidP="00CF7158">
      <w:pPr>
        <w:pStyle w:val="Details"/>
        <w:ind w:left="1215"/>
      </w:pPr>
      <w:r>
        <w:rPr>
          <w:b/>
          <w:i/>
        </w:rPr>
        <w:t xml:space="preserve"> </w:t>
      </w:r>
    </w:p>
    <w:p w14:paraId="2788106F" w14:textId="4E6B660D" w:rsidR="00D05CDB" w:rsidRDefault="00D05CDB" w:rsidP="00CF7158">
      <w:pPr>
        <w:pStyle w:val="Details"/>
        <w:ind w:left="1215"/>
      </w:pPr>
      <w:r>
        <w:t>Doesn’t include the module for live chat between the writers and include purchase of books through online.</w:t>
      </w:r>
    </w:p>
    <w:p w14:paraId="0936E32F" w14:textId="19B6291D" w:rsidR="00D05CDB" w:rsidRDefault="00D05CDB" w:rsidP="00CF7158">
      <w:pPr>
        <w:pStyle w:val="Details"/>
        <w:ind w:left="1215"/>
      </w:pPr>
    </w:p>
    <w:p w14:paraId="7C54095C" w14:textId="60626715" w:rsidR="00D05CDB" w:rsidRPr="00587EEF" w:rsidRDefault="00D05CDB" w:rsidP="00D05CDB">
      <w:pPr>
        <w:pStyle w:val="Details"/>
        <w:ind w:left="1215"/>
        <w:rPr>
          <w:b/>
          <w:color w:val="8496B0" w:themeColor="text2" w:themeTint="99"/>
        </w:rPr>
      </w:pPr>
      <w:r w:rsidRPr="00587EEF">
        <w:rPr>
          <w:b/>
          <w:color w:val="8496B0" w:themeColor="text2" w:themeTint="99"/>
        </w:rPr>
        <w:t>3.Ques: How to manage the approval of users in the site?</w:t>
      </w:r>
    </w:p>
    <w:p w14:paraId="7FD7D892" w14:textId="169C5712" w:rsidR="00D05CDB" w:rsidRDefault="00D05CDB" w:rsidP="00D05CDB">
      <w:pPr>
        <w:pStyle w:val="Details"/>
        <w:ind w:left="1215"/>
      </w:pPr>
    </w:p>
    <w:p w14:paraId="06C51519" w14:textId="7F6F3ADA" w:rsidR="00D05CDB" w:rsidRDefault="00D05CDB" w:rsidP="00D05CDB">
      <w:pPr>
        <w:pStyle w:val="Details"/>
        <w:ind w:left="1215"/>
      </w:pPr>
      <w:r>
        <w:t>It is based on the relevant proof by trusted authority</w:t>
      </w:r>
    </w:p>
    <w:p w14:paraId="6931C6FC" w14:textId="5D64F537" w:rsidR="00D05CDB" w:rsidRPr="00587EEF" w:rsidRDefault="00D05CDB" w:rsidP="00D05CDB">
      <w:pPr>
        <w:pStyle w:val="Details"/>
        <w:ind w:left="1215"/>
        <w:rPr>
          <w:b/>
          <w:color w:val="8496B0" w:themeColor="text2" w:themeTint="99"/>
        </w:rPr>
      </w:pPr>
      <w:r w:rsidRPr="00587EEF">
        <w:rPr>
          <w:b/>
          <w:color w:val="8496B0" w:themeColor="text2" w:themeTint="99"/>
        </w:rPr>
        <w:t>4.Ques:</w:t>
      </w:r>
      <w:r w:rsidR="00AE30C9">
        <w:rPr>
          <w:b/>
          <w:color w:val="8496B0" w:themeColor="text2" w:themeTint="99"/>
        </w:rPr>
        <w:t xml:space="preserve"> </w:t>
      </w:r>
      <w:r w:rsidRPr="00587EEF">
        <w:rPr>
          <w:b/>
          <w:color w:val="8496B0" w:themeColor="text2" w:themeTint="99"/>
        </w:rPr>
        <w:t xml:space="preserve">Is there is any </w:t>
      </w:r>
      <w:r w:rsidR="00AE30C9" w:rsidRPr="00587EEF">
        <w:rPr>
          <w:b/>
          <w:color w:val="8496B0" w:themeColor="text2" w:themeTint="99"/>
        </w:rPr>
        <w:t>screening</w:t>
      </w:r>
      <w:r w:rsidRPr="00587EEF">
        <w:rPr>
          <w:b/>
          <w:color w:val="8496B0" w:themeColor="text2" w:themeTint="99"/>
        </w:rPr>
        <w:t xml:space="preserve"> of reviews before they are uploaded in </w:t>
      </w:r>
      <w:r w:rsidR="00AE30C9" w:rsidRPr="00587EEF">
        <w:rPr>
          <w:b/>
          <w:color w:val="8496B0" w:themeColor="text2" w:themeTint="99"/>
        </w:rPr>
        <w:t>existing</w:t>
      </w:r>
      <w:r w:rsidRPr="00587EEF">
        <w:rPr>
          <w:b/>
          <w:color w:val="8496B0" w:themeColor="text2" w:themeTint="99"/>
        </w:rPr>
        <w:t xml:space="preserve"> system?</w:t>
      </w:r>
    </w:p>
    <w:p w14:paraId="2B006E38" w14:textId="331A4ADE" w:rsidR="00D05CDB" w:rsidRDefault="00D05CDB" w:rsidP="00D05CDB">
      <w:pPr>
        <w:pStyle w:val="Details"/>
        <w:ind w:left="1215"/>
        <w:rPr>
          <w:b/>
        </w:rPr>
      </w:pPr>
    </w:p>
    <w:p w14:paraId="12B6F819" w14:textId="634E62A2" w:rsidR="00D05CDB" w:rsidRDefault="00D05CDB" w:rsidP="00D05CDB">
      <w:pPr>
        <w:pStyle w:val="Details"/>
        <w:ind w:left="1215"/>
      </w:pPr>
      <w:r w:rsidRPr="00D05CDB">
        <w:t xml:space="preserve">This is a very transparent system so there is no </w:t>
      </w:r>
      <w:r w:rsidR="00AE30C9" w:rsidRPr="00D05CDB">
        <w:t>screening.</w:t>
      </w:r>
      <w:r w:rsidR="00AE30C9">
        <w:t xml:space="preserve"> And   also writers are blocked if are exceeding the boundary by admin itself.</w:t>
      </w:r>
    </w:p>
    <w:p w14:paraId="155D86B5" w14:textId="40058859" w:rsidR="00044ACD" w:rsidRDefault="00044ACD" w:rsidP="00D05CDB">
      <w:pPr>
        <w:pStyle w:val="Details"/>
        <w:ind w:left="1215"/>
      </w:pPr>
    </w:p>
    <w:p w14:paraId="2F4C99D2" w14:textId="3BAFBE99" w:rsidR="00044ACD" w:rsidRPr="00587EEF" w:rsidRDefault="00044ACD" w:rsidP="00D05CDB">
      <w:pPr>
        <w:pStyle w:val="Details"/>
        <w:ind w:left="1215"/>
        <w:rPr>
          <w:b/>
          <w:color w:val="8496B0" w:themeColor="text2" w:themeTint="99"/>
        </w:rPr>
      </w:pPr>
      <w:r w:rsidRPr="00587EEF">
        <w:rPr>
          <w:b/>
          <w:color w:val="8496B0" w:themeColor="text2" w:themeTint="99"/>
        </w:rPr>
        <w:t>5.Ques:</w:t>
      </w:r>
      <w:r w:rsidR="00AE30C9">
        <w:rPr>
          <w:b/>
          <w:color w:val="8496B0" w:themeColor="text2" w:themeTint="99"/>
        </w:rPr>
        <w:t xml:space="preserve">  </w:t>
      </w:r>
      <w:r w:rsidRPr="00587EEF">
        <w:rPr>
          <w:b/>
          <w:color w:val="8496B0" w:themeColor="text2" w:themeTint="99"/>
        </w:rPr>
        <w:t>About failures?</w:t>
      </w:r>
    </w:p>
    <w:p w14:paraId="5025A0CD" w14:textId="4E96B0D0" w:rsidR="00044ACD" w:rsidRDefault="00044ACD" w:rsidP="00D05CDB">
      <w:pPr>
        <w:pStyle w:val="Details"/>
        <w:ind w:left="1215"/>
        <w:rPr>
          <w:b/>
        </w:rPr>
      </w:pPr>
    </w:p>
    <w:p w14:paraId="0609FB53" w14:textId="602FD4EA" w:rsidR="00044ACD" w:rsidRDefault="00044ACD" w:rsidP="00D05CDB">
      <w:pPr>
        <w:pStyle w:val="Details"/>
        <w:ind w:left="1215"/>
      </w:pPr>
      <w:r w:rsidRPr="00044ACD">
        <w:t>Now it is working on distributed system so it is bound to failure.</w:t>
      </w:r>
    </w:p>
    <w:p w14:paraId="2607ECFA" w14:textId="1B5BE1F0" w:rsidR="00AE30C9" w:rsidRDefault="00AE30C9" w:rsidP="00D05CDB">
      <w:pPr>
        <w:pStyle w:val="Details"/>
        <w:ind w:left="1215"/>
      </w:pPr>
      <w:r>
        <w:t>And for the failures we have to be alert and find efficient storage such as cloud for the betterment.</w:t>
      </w:r>
    </w:p>
    <w:p w14:paraId="57F7FD33" w14:textId="77777777" w:rsidR="00F13F36" w:rsidRDefault="00F13F36" w:rsidP="00D05CDB">
      <w:pPr>
        <w:pStyle w:val="Details"/>
        <w:ind w:left="1215"/>
        <w:rPr>
          <w:b/>
        </w:rPr>
      </w:pPr>
    </w:p>
    <w:p w14:paraId="71203A17" w14:textId="3292AD4A" w:rsidR="00C2717A" w:rsidRPr="00587EEF" w:rsidRDefault="00F13F36" w:rsidP="00D05CDB">
      <w:pPr>
        <w:pStyle w:val="Details"/>
        <w:ind w:left="1215"/>
        <w:rPr>
          <w:b/>
          <w:color w:val="8496B0" w:themeColor="text2" w:themeTint="99"/>
        </w:rPr>
      </w:pPr>
      <w:r w:rsidRPr="00587EEF">
        <w:rPr>
          <w:b/>
          <w:color w:val="8496B0" w:themeColor="text2" w:themeTint="99"/>
        </w:rPr>
        <w:t>6.</w:t>
      </w:r>
      <w:r w:rsidR="00AE30C9">
        <w:rPr>
          <w:b/>
          <w:color w:val="8496B0" w:themeColor="text2" w:themeTint="99"/>
        </w:rPr>
        <w:t xml:space="preserve">  </w:t>
      </w:r>
      <w:r w:rsidRPr="00587EEF">
        <w:rPr>
          <w:b/>
          <w:color w:val="8496B0" w:themeColor="text2" w:themeTint="99"/>
        </w:rPr>
        <w:t xml:space="preserve">How can we solve issues </w:t>
      </w:r>
      <w:r w:rsidR="00AE30C9" w:rsidRPr="00587EEF">
        <w:rPr>
          <w:b/>
          <w:color w:val="8496B0" w:themeColor="text2" w:themeTint="99"/>
        </w:rPr>
        <w:t>regarding the</w:t>
      </w:r>
      <w:r w:rsidRPr="00587EEF">
        <w:rPr>
          <w:b/>
          <w:color w:val="8496B0" w:themeColor="text2" w:themeTint="99"/>
        </w:rPr>
        <w:t xml:space="preserve"> copyrights of articles?</w:t>
      </w:r>
    </w:p>
    <w:p w14:paraId="66F8D03B" w14:textId="7259617D" w:rsidR="00F13F36" w:rsidRDefault="00F13F36" w:rsidP="00D05CDB">
      <w:pPr>
        <w:pStyle w:val="Details"/>
        <w:ind w:left="1215"/>
        <w:rPr>
          <w:b/>
        </w:rPr>
      </w:pPr>
    </w:p>
    <w:p w14:paraId="69FDF47D" w14:textId="55C5385B" w:rsidR="00F13F36" w:rsidRDefault="00AE30C9" w:rsidP="00D05CDB">
      <w:pPr>
        <w:pStyle w:val="Details"/>
        <w:ind w:left="1215"/>
      </w:pPr>
      <w:r>
        <w:t>Only copy of articles can be</w:t>
      </w:r>
      <w:r w:rsidR="00F13F36" w:rsidRPr="00F13F36">
        <w:t xml:space="preserve"> downloaded and mone</w:t>
      </w:r>
      <w:r>
        <w:t>y per click is transferred to writers</w:t>
      </w:r>
      <w:r w:rsidR="00F13F36" w:rsidRPr="00F13F36">
        <w:t xml:space="preserve"> at the right time itself</w:t>
      </w:r>
    </w:p>
    <w:p w14:paraId="1A48CEA9" w14:textId="762CE0C3" w:rsidR="00F13F36" w:rsidRDefault="00F13F36" w:rsidP="00D05CDB">
      <w:pPr>
        <w:pStyle w:val="Details"/>
        <w:ind w:left="1215"/>
      </w:pPr>
    </w:p>
    <w:p w14:paraId="32B7A1F6" w14:textId="1FA607DB" w:rsidR="00F13F36" w:rsidRPr="00587EEF" w:rsidRDefault="00F13F36" w:rsidP="00D05CDB">
      <w:pPr>
        <w:pStyle w:val="Details"/>
        <w:ind w:left="1215"/>
        <w:rPr>
          <w:b/>
          <w:color w:val="8496B0" w:themeColor="text2" w:themeTint="99"/>
        </w:rPr>
      </w:pPr>
      <w:r w:rsidRPr="00587EEF">
        <w:rPr>
          <w:b/>
          <w:color w:val="8496B0" w:themeColor="text2" w:themeTint="99"/>
        </w:rPr>
        <w:t xml:space="preserve">7.If a serious </w:t>
      </w:r>
      <w:r w:rsidR="00AE30C9" w:rsidRPr="00587EEF">
        <w:rPr>
          <w:b/>
          <w:color w:val="8496B0" w:themeColor="text2" w:themeTint="99"/>
        </w:rPr>
        <w:t>issue occur</w:t>
      </w:r>
      <w:r w:rsidRPr="00587EEF">
        <w:rPr>
          <w:b/>
          <w:color w:val="8496B0" w:themeColor="text2" w:themeTint="99"/>
        </w:rPr>
        <w:t xml:space="preserve"> what can we do?</w:t>
      </w:r>
    </w:p>
    <w:p w14:paraId="3EA203AE" w14:textId="68740EEA" w:rsidR="00F13F36" w:rsidRDefault="00F13F36" w:rsidP="00D05CDB">
      <w:pPr>
        <w:pStyle w:val="Details"/>
        <w:ind w:left="1215"/>
        <w:rPr>
          <w:b/>
        </w:rPr>
      </w:pPr>
    </w:p>
    <w:p w14:paraId="476D05A4" w14:textId="7C94118B" w:rsidR="00F13F36" w:rsidRDefault="00F13F36" w:rsidP="00D05CDB">
      <w:pPr>
        <w:pStyle w:val="Details"/>
        <w:ind w:left="1215"/>
      </w:pPr>
      <w:r w:rsidRPr="00EA4F80">
        <w:t>We will remove the particu</w:t>
      </w:r>
      <w:r w:rsidR="00EA4F80" w:rsidRPr="00EA4F80">
        <w:t>lar person without informing them</w:t>
      </w:r>
      <w:r w:rsidR="00AE30C9">
        <w:t>.</w:t>
      </w:r>
    </w:p>
    <w:p w14:paraId="5771EA78" w14:textId="0D776E7D" w:rsidR="00AE30C9" w:rsidRDefault="00AE30C9" w:rsidP="00D05CDB">
      <w:pPr>
        <w:pStyle w:val="Details"/>
        <w:ind w:left="1215"/>
      </w:pPr>
      <w:r>
        <w:t>We are getting an acknowledgement regarding the concerns and regulations of our community at the beginning itself. So far we can reduce the clashes.</w:t>
      </w:r>
    </w:p>
    <w:p w14:paraId="24DE37D4" w14:textId="7C108373" w:rsidR="00EA4F80" w:rsidRDefault="00EA4F80" w:rsidP="00D05CDB">
      <w:pPr>
        <w:pStyle w:val="Details"/>
        <w:ind w:left="1215"/>
      </w:pPr>
    </w:p>
    <w:p w14:paraId="208FBEE7" w14:textId="55D667A2" w:rsidR="00EA4F80" w:rsidRPr="00587EEF" w:rsidRDefault="00EA4F80" w:rsidP="00D05CDB">
      <w:pPr>
        <w:pStyle w:val="Details"/>
        <w:ind w:left="1215"/>
        <w:rPr>
          <w:b/>
          <w:color w:val="8496B0" w:themeColor="text2" w:themeTint="99"/>
        </w:rPr>
      </w:pPr>
      <w:r w:rsidRPr="00587EEF">
        <w:rPr>
          <w:b/>
          <w:color w:val="8496B0" w:themeColor="text2" w:themeTint="99"/>
        </w:rPr>
        <w:t>8.What are measures taken to keep the privacy of users?</w:t>
      </w:r>
    </w:p>
    <w:p w14:paraId="1D529762" w14:textId="048642CD" w:rsidR="00EA4F80" w:rsidRDefault="00EA4F80" w:rsidP="00D05CDB">
      <w:pPr>
        <w:pStyle w:val="Details"/>
        <w:ind w:left="1215"/>
      </w:pPr>
    </w:p>
    <w:p w14:paraId="2DBD6ECB" w14:textId="6BD690F1" w:rsidR="00EA4F80" w:rsidRDefault="00EA4F80" w:rsidP="00D05CDB">
      <w:pPr>
        <w:pStyle w:val="Details"/>
        <w:ind w:left="1215"/>
      </w:pPr>
      <w:r>
        <w:t>All information is kept very confidential. They are protecting with latest algorithms like SHA-1 and MD5.</w:t>
      </w:r>
    </w:p>
    <w:p w14:paraId="0BCC03EC" w14:textId="2CBF2151" w:rsidR="00EA4F80" w:rsidRDefault="00EA4F80" w:rsidP="00D05CDB">
      <w:pPr>
        <w:pStyle w:val="Details"/>
        <w:ind w:left="1215"/>
      </w:pPr>
    </w:p>
    <w:p w14:paraId="3B6DFD30" w14:textId="18CCBA7A" w:rsidR="00EA4F80" w:rsidRPr="00587EEF" w:rsidRDefault="00EA4F80" w:rsidP="00D05CDB">
      <w:pPr>
        <w:pStyle w:val="Details"/>
        <w:ind w:left="1215"/>
        <w:rPr>
          <w:b/>
          <w:color w:val="8496B0" w:themeColor="text2" w:themeTint="99"/>
        </w:rPr>
      </w:pPr>
      <w:r w:rsidRPr="00587EEF">
        <w:rPr>
          <w:b/>
          <w:color w:val="8496B0" w:themeColor="text2" w:themeTint="99"/>
        </w:rPr>
        <w:t>9.Does the users need training?</w:t>
      </w:r>
    </w:p>
    <w:p w14:paraId="4FF8936B" w14:textId="77777777" w:rsidR="00EA4F80" w:rsidRDefault="00EA4F80" w:rsidP="00D05CDB">
      <w:pPr>
        <w:pStyle w:val="Details"/>
        <w:ind w:left="1215"/>
      </w:pPr>
    </w:p>
    <w:p w14:paraId="011A9298" w14:textId="37ED7066" w:rsidR="00EA4F80" w:rsidRDefault="00EA4F80" w:rsidP="00D05CDB">
      <w:pPr>
        <w:pStyle w:val="Details"/>
        <w:ind w:left="1215"/>
      </w:pPr>
      <w:r>
        <w:t xml:space="preserve">It is a user friendly application and user manual will be given </w:t>
      </w:r>
      <w:r w:rsidR="00AE30C9">
        <w:t>automatically. No need for a special training.</w:t>
      </w:r>
    </w:p>
    <w:p w14:paraId="41109942" w14:textId="0E3C42E5" w:rsidR="00EA4F80" w:rsidRDefault="00EA4F80" w:rsidP="00D05CDB">
      <w:pPr>
        <w:pStyle w:val="Details"/>
        <w:ind w:left="1215"/>
      </w:pPr>
    </w:p>
    <w:p w14:paraId="38DF088F" w14:textId="35AC4910" w:rsidR="00EA4F80" w:rsidRPr="00587EEF" w:rsidRDefault="00EA4F80" w:rsidP="00D05CDB">
      <w:pPr>
        <w:pStyle w:val="Details"/>
        <w:ind w:left="1215"/>
        <w:rPr>
          <w:b/>
          <w:color w:val="8496B0" w:themeColor="text2" w:themeTint="99"/>
        </w:rPr>
      </w:pPr>
      <w:r w:rsidRPr="00587EEF">
        <w:rPr>
          <w:b/>
          <w:color w:val="8496B0" w:themeColor="text2" w:themeTint="99"/>
        </w:rPr>
        <w:t>10.Is it manageable by a single person?</w:t>
      </w:r>
    </w:p>
    <w:p w14:paraId="2D7BC33B" w14:textId="7FFD6ECB" w:rsidR="00EA4F80" w:rsidRDefault="00EA4F80" w:rsidP="00D05CDB">
      <w:pPr>
        <w:pStyle w:val="Details"/>
        <w:ind w:left="1215"/>
      </w:pPr>
    </w:p>
    <w:p w14:paraId="38906313" w14:textId="4EB508B4" w:rsidR="00EA4F80" w:rsidRPr="00EA4F80" w:rsidRDefault="00EA4F80" w:rsidP="00D05CDB">
      <w:pPr>
        <w:pStyle w:val="Details"/>
        <w:ind w:left="1215"/>
      </w:pPr>
      <w:r>
        <w:t xml:space="preserve">Actually it is </w:t>
      </w:r>
      <w:r w:rsidR="00B62239">
        <w:t xml:space="preserve">managed by an </w:t>
      </w:r>
      <w:r w:rsidR="00AE30C9">
        <w:t>organization. So</w:t>
      </w:r>
      <w:r w:rsidR="00B62239">
        <w:t xml:space="preserve"> now is managed by a </w:t>
      </w:r>
      <w:r w:rsidR="00AE30C9">
        <w:t>team. And</w:t>
      </w:r>
      <w:r w:rsidR="00B62239">
        <w:t xml:space="preserve"> it is </w:t>
      </w:r>
      <w:r w:rsidR="00AE30C9">
        <w:t>recommended</w:t>
      </w:r>
      <w:r w:rsidR="00B62239">
        <w:t xml:space="preserve"> to use a team to manage the site for better efficiency.</w:t>
      </w:r>
    </w:p>
    <w:p w14:paraId="5ABB325F" w14:textId="0DD20E6C" w:rsidR="00F13F36" w:rsidRDefault="00F13F36" w:rsidP="00D05CDB">
      <w:pPr>
        <w:pStyle w:val="Details"/>
        <w:ind w:left="1215"/>
      </w:pPr>
    </w:p>
    <w:p w14:paraId="3A38D5ED" w14:textId="77777777" w:rsidR="00F13F36" w:rsidRPr="00F13F36" w:rsidRDefault="00F13F36" w:rsidP="00D05CDB">
      <w:pPr>
        <w:pStyle w:val="Details"/>
        <w:ind w:left="1215"/>
      </w:pPr>
    </w:p>
    <w:p w14:paraId="47C84F0E" w14:textId="77777777" w:rsidR="00F13F36" w:rsidRPr="00F13F36" w:rsidRDefault="00F13F36" w:rsidP="00D05CDB">
      <w:pPr>
        <w:pStyle w:val="Details"/>
        <w:ind w:left="1215"/>
        <w:rPr>
          <w:b/>
        </w:rPr>
      </w:pPr>
    </w:p>
    <w:p w14:paraId="2464CD2A" w14:textId="77777777" w:rsidR="00F13F36" w:rsidRPr="00044ACD" w:rsidRDefault="00F13F36" w:rsidP="00D05CDB">
      <w:pPr>
        <w:pStyle w:val="Details"/>
        <w:ind w:left="1215"/>
      </w:pPr>
    </w:p>
    <w:p w14:paraId="4C167D99" w14:textId="77777777" w:rsidR="00D05CDB" w:rsidRDefault="00D05CDB" w:rsidP="00CF7158">
      <w:pPr>
        <w:pStyle w:val="Details"/>
        <w:ind w:left="1215"/>
      </w:pPr>
    </w:p>
    <w:p w14:paraId="51A74517" w14:textId="77777777" w:rsidR="00D05CDB" w:rsidRPr="00D05CDB" w:rsidRDefault="00D05CDB" w:rsidP="00D05CDB">
      <w:pPr>
        <w:pStyle w:val="Details"/>
      </w:pPr>
    </w:p>
    <w:p w14:paraId="17B19651" w14:textId="77777777" w:rsidR="00530931" w:rsidRDefault="00530931" w:rsidP="00A57CE9">
      <w:pPr>
        <w:pStyle w:val="Details"/>
      </w:pPr>
    </w:p>
    <w:p w14:paraId="7755F222" w14:textId="77777777" w:rsidR="00A57CE9" w:rsidRDefault="00A57CE9" w:rsidP="00A57CE9">
      <w:pPr>
        <w:pStyle w:val="Details"/>
      </w:pPr>
    </w:p>
    <w:p w14:paraId="5355DFBF" w14:textId="20758EBC" w:rsidR="00A57CE9" w:rsidRDefault="00A57CE9" w:rsidP="00A57CE9">
      <w:pPr>
        <w:pStyle w:val="Details"/>
      </w:pPr>
    </w:p>
    <w:p w14:paraId="58F18ECC" w14:textId="77777777" w:rsidR="00A57CE9" w:rsidRDefault="00A57CE9" w:rsidP="00A57CE9">
      <w:pPr>
        <w:pStyle w:val="Details"/>
      </w:pPr>
    </w:p>
    <w:p w14:paraId="4891B490" w14:textId="77777777" w:rsidR="00044ACD" w:rsidRDefault="00044ACD">
      <w:pPr>
        <w:pStyle w:val="Details"/>
      </w:pPr>
    </w:p>
    <w:sectPr w:rsidR="00044ACD"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2870A" w14:textId="77777777" w:rsidR="00475B12" w:rsidRDefault="00475B12">
      <w:pPr>
        <w:spacing w:after="0" w:line="240" w:lineRule="auto"/>
      </w:pPr>
      <w:r>
        <w:separator/>
      </w:r>
    </w:p>
  </w:endnote>
  <w:endnote w:type="continuationSeparator" w:id="0">
    <w:p w14:paraId="07C3CD53" w14:textId="77777777" w:rsidR="00475B12" w:rsidRDefault="0047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5A063" w14:textId="77777777" w:rsidR="00475B12" w:rsidRDefault="00475B12">
      <w:pPr>
        <w:spacing w:after="0" w:line="240" w:lineRule="auto"/>
      </w:pPr>
      <w:r>
        <w:separator/>
      </w:r>
    </w:p>
  </w:footnote>
  <w:footnote w:type="continuationSeparator" w:id="0">
    <w:p w14:paraId="35D84C1E" w14:textId="77777777" w:rsidR="00475B12" w:rsidRDefault="00475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6BF5" w14:textId="77777777" w:rsidR="00EF36A5" w:rsidRDefault="00EF36A5">
    <w:pPr>
      <w:pStyle w:val="Header"/>
    </w:pPr>
    <w:r>
      <w:rPr>
        <w:noProof/>
        <w:color w:val="auto"/>
        <w:lang w:eastAsia="en-US"/>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A04819"/>
    <w:multiLevelType w:val="hybridMultilevel"/>
    <w:tmpl w:val="9282ECB2"/>
    <w:lvl w:ilvl="0" w:tplc="90CC5B78">
      <w:numFmt w:val="bullet"/>
      <w:lvlText w:val=""/>
      <w:lvlJc w:val="left"/>
      <w:pPr>
        <w:ind w:left="1215" w:hanging="360"/>
      </w:pPr>
      <w:rPr>
        <w:rFonts w:ascii="Symbol" w:eastAsiaTheme="minorEastAsia" w:hAnsi="Symbol"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044ACD"/>
    <w:rsid w:val="00053CD1"/>
    <w:rsid w:val="00074D33"/>
    <w:rsid w:val="001C3C92"/>
    <w:rsid w:val="002569B5"/>
    <w:rsid w:val="002E0B9C"/>
    <w:rsid w:val="002E6287"/>
    <w:rsid w:val="002F36F0"/>
    <w:rsid w:val="00303AE1"/>
    <w:rsid w:val="003255C9"/>
    <w:rsid w:val="003835C0"/>
    <w:rsid w:val="00385963"/>
    <w:rsid w:val="003949BD"/>
    <w:rsid w:val="003A6B7F"/>
    <w:rsid w:val="00475B12"/>
    <w:rsid w:val="004C3249"/>
    <w:rsid w:val="004D61A7"/>
    <w:rsid w:val="004F36CA"/>
    <w:rsid w:val="00524B92"/>
    <w:rsid w:val="00530931"/>
    <w:rsid w:val="0053630E"/>
    <w:rsid w:val="00560F76"/>
    <w:rsid w:val="0057184E"/>
    <w:rsid w:val="00587EEF"/>
    <w:rsid w:val="00591FFE"/>
    <w:rsid w:val="00667083"/>
    <w:rsid w:val="006B7784"/>
    <w:rsid w:val="006C7190"/>
    <w:rsid w:val="006F16F0"/>
    <w:rsid w:val="007520BE"/>
    <w:rsid w:val="00754ABC"/>
    <w:rsid w:val="00870CE7"/>
    <w:rsid w:val="0094030A"/>
    <w:rsid w:val="00A448C1"/>
    <w:rsid w:val="00A57CE9"/>
    <w:rsid w:val="00A83459"/>
    <w:rsid w:val="00AA7AA0"/>
    <w:rsid w:val="00AB4981"/>
    <w:rsid w:val="00AE30C9"/>
    <w:rsid w:val="00AE54A7"/>
    <w:rsid w:val="00AE6A4C"/>
    <w:rsid w:val="00B43495"/>
    <w:rsid w:val="00B62239"/>
    <w:rsid w:val="00B70211"/>
    <w:rsid w:val="00B971CE"/>
    <w:rsid w:val="00BA5423"/>
    <w:rsid w:val="00C2717A"/>
    <w:rsid w:val="00C84D21"/>
    <w:rsid w:val="00CA6B4F"/>
    <w:rsid w:val="00CF7158"/>
    <w:rsid w:val="00D0550B"/>
    <w:rsid w:val="00D05CDB"/>
    <w:rsid w:val="00DA4A43"/>
    <w:rsid w:val="00DA5BEB"/>
    <w:rsid w:val="00DE395C"/>
    <w:rsid w:val="00E2411A"/>
    <w:rsid w:val="00E37225"/>
    <w:rsid w:val="00E51439"/>
    <w:rsid w:val="00E6492A"/>
    <w:rsid w:val="00EA4F80"/>
    <w:rsid w:val="00EB1495"/>
    <w:rsid w:val="00EF36A5"/>
    <w:rsid w:val="00F06B9C"/>
    <w:rsid w:val="00F13F36"/>
    <w:rsid w:val="00F75C8D"/>
    <w:rsid w:val="00FD5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2019-03-01T05:28:00Z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